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3DBDF672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B7CE97B" w14:textId="77777777" w:rsidR="00692703" w:rsidRPr="000E4072" w:rsidRDefault="00000000" w:rsidP="00913946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이름 입력:"/>
                <w:tag w:val="이름 입력:"/>
                <w:id w:val="776906629"/>
                <w:placeholder>
                  <w:docPart w:val="2C7AA8708E1148C0800E90C5D8872508"/>
                </w:placeholder>
                <w:temporary/>
                <w:showingPlcHdr/>
                <w15:appearance w15:val="hidden"/>
              </w:sdtPr>
              <w:sdtContent>
                <w:r w:rsidR="00007728" w:rsidRPr="000E4072">
                  <w:rPr>
                    <w:rFonts w:hint="eastAsia"/>
                    <w:noProof/>
                    <w:lang w:val="ko-KR" w:bidi="ko-KR"/>
                  </w:rPr>
                  <w:t>이</w:t>
                </w:r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름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fe"/>
                  <w:rFonts w:hint="eastAsia"/>
                  <w:noProof/>
                </w:rPr>
                <w:alias w:val="성 입력:"/>
                <w:tag w:val="성 입력:"/>
                <w:id w:val="1790784858"/>
                <w:placeholder>
                  <w:docPart w:val="1FE0244C4C504EDB906190DC4A5FE597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0E4072">
                  <w:rPr>
                    <w:rStyle w:val="affe"/>
                    <w:rFonts w:hint="eastAsia"/>
                    <w:noProof/>
                    <w:lang w:val="ko-KR" w:bidi="ko-KR"/>
                  </w:rPr>
                  <w:t>성</w:t>
                </w:r>
              </w:sdtContent>
            </w:sdt>
          </w:p>
          <w:p w14:paraId="3215FE3C" w14:textId="77777777" w:rsidR="00692703" w:rsidRPr="000E4072" w:rsidRDefault="00000000" w:rsidP="00913946">
            <w:pPr>
              <w:pStyle w:val="ab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주소 입력:"/>
                <w:tag w:val="주소 입력:"/>
                <w:id w:val="352083995"/>
                <w:placeholder>
                  <w:docPart w:val="9573EDDCB4D84559A04DAC2948D7F42F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주소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구분점:"/>
                <w:tag w:val="구분점:"/>
                <w:id w:val="-1459182552"/>
                <w:placeholder>
                  <w:docPart w:val="708787069C1349AFABDC37FA443AD4BA"/>
                </w:placeholder>
                <w:temporary/>
                <w:showingPlcHdr/>
                <w15:appearance w15:val="hidden"/>
              </w:sdtPr>
              <w:sdtContent>
                <w:r w:rsidR="00692703" w:rsidRPr="000E4072">
                  <w:rPr>
                    <w:rFonts w:hint="eastAsia"/>
                    <w:noProof/>
                    <w:lang w:val="ko-KR" w:bidi="ko-KR"/>
                  </w:rPr>
                  <w:t>·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전화 번호 입력:"/>
                <w:tag w:val="전화 번호 입력:"/>
                <w:id w:val="-1993482697"/>
                <w:placeholder>
                  <w:docPart w:val="BE82DC589EE04CA485B8103C52515839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전화 번호</w:t>
                </w:r>
              </w:sdtContent>
            </w:sdt>
          </w:p>
          <w:p w14:paraId="10C702AA" w14:textId="77777777" w:rsidR="00692703" w:rsidRPr="000E4072" w:rsidRDefault="00000000" w:rsidP="00913946">
            <w:pPr>
              <w:pStyle w:val="affff7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전자 메일 입력:"/>
                <w:tag w:val="전자 메일 입력:"/>
                <w:id w:val="1154873695"/>
                <w:placeholder>
                  <w:docPart w:val="F45E332DA3A54AD3B5C8F11D77F12226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전자 메일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구분점:"/>
                <w:tag w:val="구분점:"/>
                <w:id w:val="2000459528"/>
                <w:placeholder>
                  <w:docPart w:val="10C955657E884AD09499BA7D5D68DAEE"/>
                </w:placeholder>
                <w:temporary/>
                <w:showingPlcHdr/>
                <w15:appearance w15:val="hidden"/>
              </w:sdtPr>
              <w:sdtContent>
                <w:r w:rsidR="00692703" w:rsidRPr="000E4072">
                  <w:rPr>
                    <w:rFonts w:hint="eastAsia"/>
                    <w:noProof/>
                    <w:lang w:val="ko-KR" w:bidi="ko-KR"/>
                  </w:rPr>
                  <w:t>·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LinkedIn 프로필 입력:"/>
                <w:tag w:val="LinkedIn 프로필 입력:"/>
                <w:id w:val="-1332902444"/>
                <w:placeholder>
                  <w:docPart w:val="E7F731F1913A444C8244934275215107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LinkedIn 프로필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구분점:"/>
                <w:tag w:val="구분점:"/>
                <w:id w:val="759871761"/>
                <w:placeholder>
                  <w:docPart w:val="CF1FADA432A64E9BB977C0D602FA5C1E"/>
                </w:placeholder>
                <w:temporary/>
                <w:showingPlcHdr/>
                <w15:appearance w15:val="hidden"/>
              </w:sdtPr>
              <w:sdtContent>
                <w:r w:rsidR="00692703" w:rsidRPr="000E4072">
                  <w:rPr>
                    <w:rFonts w:hint="eastAsia"/>
                    <w:noProof/>
                    <w:lang w:val="ko-KR" w:bidi="ko-KR"/>
                  </w:rPr>
                  <w:t>·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Twitter/블로그/포트폴리오 입력:"/>
                <w:tag w:val="Twitter/블로그/포트폴리오 입력:"/>
                <w:id w:val="-219367353"/>
                <w:placeholder>
                  <w:docPart w:val="300A0522F2AE41ADBF6908D1578210CA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Twitter/블로그/포트폴리오</w:t>
                </w:r>
              </w:sdtContent>
            </w:sdt>
          </w:p>
        </w:tc>
      </w:tr>
      <w:tr w:rsidR="009571D8" w:rsidRPr="000E4072" w14:paraId="27405ECA" w14:textId="77777777" w:rsidTr="00692703">
        <w:tc>
          <w:tcPr>
            <w:tcW w:w="9360" w:type="dxa"/>
            <w:tcMar>
              <w:top w:w="432" w:type="dxa"/>
            </w:tcMar>
          </w:tcPr>
          <w:p w14:paraId="3BA44037" w14:textId="77777777" w:rsidR="001755A8" w:rsidRPr="000E4072" w:rsidRDefault="00000000" w:rsidP="00913946">
            <w:pPr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이력서 텍스트 입력:"/>
                <w:tag w:val="이력서 텍스트 입력:"/>
                <w:id w:val="695814508"/>
                <w:placeholder>
                  <w:docPart w:val="9315615E31DF431CA7741ACF48005727"/>
                </w:placeholder>
                <w:temporary/>
                <w:showingPlcHdr/>
                <w15:appearance w15:val="hidden"/>
              </w:sdtPr>
              <w:sdtContent>
                <w:r w:rsidR="009571D8" w:rsidRPr="000E4072">
                  <w:rPr>
                    <w:rFonts w:hint="eastAsia"/>
                    <w:noProof/>
                    <w:lang w:val="ko-KR" w:bidi="ko-KR"/>
                  </w:rPr>
                  <w:t>텍스트를 자신만의 텍스트로 바꾸려면 해당 텍스트를 클릭하고 원하는 대로 입력하세요. 경력 목표를 간단히 설명하거나 눈에 띄는 점을 요약하세요. 경력 기술에 사용한 표현을 키워드로 사용하세요.</w:t>
                </w:r>
              </w:sdtContent>
            </w:sdt>
          </w:p>
        </w:tc>
      </w:tr>
    </w:tbl>
    <w:p w14:paraId="6B8138EE" w14:textId="77777777" w:rsidR="004E01EB" w:rsidRPr="000E4072" w:rsidRDefault="00000000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59DE5397136C418AAAF269D793C66FBC"/>
          </w:placeholder>
          <w:temporary/>
          <w:showingPlcHdr/>
          <w15:appearance w15:val="hidden"/>
        </w:sdtPr>
        <w:sdtContent>
          <w:r w:rsidR="004E01EB" w:rsidRPr="000E4072">
            <w:rPr>
              <w:rFonts w:hint="eastAsia"/>
              <w:noProof/>
              <w:lang w:val="ko-KR" w:bidi="ko-KR"/>
            </w:rPr>
            <w:t>경력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20DA9C80" w14:textId="77777777" w:rsidTr="00D66A52">
        <w:tc>
          <w:tcPr>
            <w:tcW w:w="9355" w:type="dxa"/>
          </w:tcPr>
          <w:p w14:paraId="57720296" w14:textId="77777777" w:rsidR="001D0BF1" w:rsidRPr="000E4072" w:rsidRDefault="00000000" w:rsidP="001D0BF1">
            <w:pPr>
              <w:pStyle w:val="3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회사 1 입사일 입력: "/>
                <w:tag w:val="회사 1 입사일 입력: "/>
                <w:id w:val="47496943"/>
                <w:placeholder>
                  <w:docPart w:val="4684561B397C42BF88A1966F4F0F423E"/>
                </w:placeholder>
                <w:temporary/>
                <w:showingPlcHdr/>
                <w15:appearance w15:val="hidden"/>
              </w:sdtPr>
              <w:sdtContent>
                <w:r w:rsidR="001D0BF1" w:rsidRPr="000E4072">
                  <w:rPr>
                    <w:rFonts w:hint="eastAsia"/>
                    <w:noProof/>
                    <w:lang w:val="ko-KR" w:bidi="ko-KR"/>
                  </w:rPr>
                  <w:t>입학일</w:t>
                </w:r>
              </w:sdtContent>
            </w:sdt>
            <w:r w:rsidR="001D0BF1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sdt>
              <w:sdtPr>
                <w:rPr>
                  <w:rFonts w:hint="eastAsia"/>
                  <w:noProof/>
                </w:rPr>
                <w:alias w:val="회사 1 퇴사일 입력: "/>
                <w:tag w:val="회사 1 퇴사일 입력: "/>
                <w:id w:val="182949357"/>
                <w:placeholder>
                  <w:docPart w:val="967B22B8EB9C493EA96ED3E85F3F7F96"/>
                </w:placeholder>
                <w:temporary/>
                <w:showingPlcHdr/>
                <w15:appearance w15:val="hidden"/>
              </w:sdtPr>
              <w:sdtContent>
                <w:r w:rsidR="00855804" w:rsidRPr="000E4072">
                  <w:rPr>
                    <w:rFonts w:hint="eastAsia"/>
                    <w:noProof/>
                    <w:lang w:val="ko-KR" w:bidi="ko-KR"/>
                  </w:rPr>
                  <w:t>퇴사일</w:t>
                </w:r>
              </w:sdtContent>
            </w:sdt>
          </w:p>
          <w:p w14:paraId="4BDA25B5" w14:textId="77777777" w:rsidR="001D0BF1" w:rsidRPr="000E4072" w:rsidRDefault="00000000" w:rsidP="001D0BF1">
            <w:pPr>
              <w:pStyle w:val="2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직함 1 입력:"/>
                <w:tag w:val="직함 1 입력:"/>
                <w:id w:val="1301963717"/>
                <w:placeholder>
                  <w:docPart w:val="63380718BF254DA0A4FCC9E943F8AD87"/>
                </w:placeholder>
                <w:temporary/>
                <w:showingPlcHdr/>
                <w15:appearance w15:val="hidden"/>
              </w:sdtPr>
              <w:sdtContent>
                <w:r w:rsidR="001D0BF1" w:rsidRPr="000E4072">
                  <w:rPr>
                    <w:rFonts w:hint="eastAsia"/>
                    <w:noProof/>
                    <w:lang w:val="ko-KR" w:bidi="ko-KR"/>
                  </w:rPr>
                  <w:t>직함</w:t>
                </w:r>
              </w:sdtContent>
            </w:sdt>
            <w:r w:rsidR="001D0BF1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sdt>
              <w:sdtPr>
                <w:rPr>
                  <w:rStyle w:val="ad"/>
                  <w:rFonts w:hint="eastAsia"/>
                  <w:noProof/>
                </w:rPr>
                <w:alias w:val="회사 1 입력:"/>
                <w:tag w:val="회사 1 입력:"/>
                <w:id w:val="-1746411152"/>
                <w:placeholder>
                  <w:docPart w:val="2FB66E2A4A7F4ACEB5F110BEDCDF7327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D66A52" w:rsidRPr="000E4072">
                  <w:rPr>
                    <w:rStyle w:val="ad"/>
                    <w:rFonts w:hint="eastAsia"/>
                    <w:noProof/>
                    <w:lang w:val="ko-KR" w:bidi="ko-KR"/>
                  </w:rPr>
                  <w:t>회사</w:t>
                </w:r>
              </w:sdtContent>
            </w:sdt>
          </w:p>
          <w:sdt>
            <w:sdtPr>
              <w:rPr>
                <w:rFonts w:hint="eastAsia"/>
                <w:noProof/>
              </w:rPr>
              <w:alias w:val="직무 세부 정보 1 입력:"/>
              <w:tag w:val="직무 세부 정보 1 입력:"/>
              <w:id w:val="-1173257961"/>
              <w:placeholder>
                <w:docPart w:val="44F598EA8DBC408AA8A5DB7F91A88808"/>
              </w:placeholder>
              <w:temporary/>
              <w:showingPlcHdr/>
              <w15:appearance w15:val="hidden"/>
            </w:sdtPr>
            <w:sdtContent>
              <w:p w14:paraId="0AE57C34" w14:textId="77777777" w:rsidR="001E3120" w:rsidRPr="000E4072" w:rsidRDefault="00F9624D" w:rsidP="001D0BF1">
                <w:pPr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직무 내용과 달성한 내역을 영향력과 성과 측면에서 기술하세요. 사례를 사용하되 간략하게 유지하세요.</w:t>
                </w:r>
              </w:p>
            </w:sdtContent>
          </w:sdt>
        </w:tc>
      </w:tr>
      <w:tr w:rsidR="00F61DF9" w:rsidRPr="000E4072" w14:paraId="6F398E9B" w14:textId="77777777" w:rsidTr="00F61DF9">
        <w:tc>
          <w:tcPr>
            <w:tcW w:w="9355" w:type="dxa"/>
            <w:tcMar>
              <w:top w:w="216" w:type="dxa"/>
            </w:tcMar>
          </w:tcPr>
          <w:p w14:paraId="7DB2AA85" w14:textId="77777777" w:rsidR="00F61DF9" w:rsidRPr="000E4072" w:rsidRDefault="00000000" w:rsidP="00F61DF9">
            <w:pPr>
              <w:pStyle w:val="3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회사 2 입사일 입력: "/>
                <w:tag w:val="회사 2 입사일 입력:"/>
                <w:id w:val="1784141449"/>
                <w:placeholder>
                  <w:docPart w:val="D37B6E0254FB4F6F8C8F4AAA8C6C5224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입사일</w:t>
                </w:r>
              </w:sdtContent>
            </w:sdt>
            <w:r w:rsidR="00F61DF9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sdt>
              <w:sdtPr>
                <w:rPr>
                  <w:rFonts w:hint="eastAsia"/>
                  <w:noProof/>
                </w:rPr>
                <w:alias w:val="회사 2 퇴사일 입력: "/>
                <w:tag w:val="회사 2 퇴사일 입력: "/>
                <w:id w:val="925229790"/>
                <w:placeholder>
                  <w:docPart w:val="35F0C3F623E84CFF815EA0ADB7367E0A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퇴사일</w:t>
                </w:r>
              </w:sdtContent>
            </w:sdt>
          </w:p>
          <w:p w14:paraId="4A44B038" w14:textId="77777777" w:rsidR="00F61DF9" w:rsidRPr="000E4072" w:rsidRDefault="00000000" w:rsidP="00F61DF9">
            <w:pPr>
              <w:pStyle w:val="2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직함 2 입력:"/>
                <w:tag w:val="직함 2 입력:"/>
                <w:id w:val="1702816861"/>
                <w:placeholder>
                  <w:docPart w:val="144DBEEF51D4423E865944179980A696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직함</w:t>
                </w:r>
              </w:sdtContent>
            </w:sdt>
            <w:r w:rsidR="00F61DF9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sdt>
              <w:sdtPr>
                <w:rPr>
                  <w:rStyle w:val="ad"/>
                  <w:rFonts w:hint="eastAsia"/>
                  <w:noProof/>
                </w:rPr>
                <w:alias w:val="회사 2 입력:"/>
                <w:tag w:val="회사 2 입력:"/>
                <w:id w:val="396564190"/>
                <w:placeholder>
                  <w:docPart w:val="33DA28F62EE4454B883A81D70D05DF52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0E4072">
                  <w:rPr>
                    <w:rStyle w:val="ad"/>
                    <w:rFonts w:hint="eastAsia"/>
                    <w:noProof/>
                    <w:lang w:val="ko-KR" w:bidi="ko-KR"/>
                  </w:rPr>
                  <w:t>회사</w:t>
                </w:r>
              </w:sdtContent>
            </w:sdt>
          </w:p>
          <w:sdt>
            <w:sdtPr>
              <w:rPr>
                <w:rFonts w:hint="eastAsia"/>
                <w:noProof/>
              </w:rPr>
              <w:alias w:val="직무 세부 정보 2 입력:"/>
              <w:tag w:val="직무 세부 정보 2 입력:"/>
              <w:id w:val="2138838559"/>
              <w:placeholder>
                <w:docPart w:val="4AFF0CD0916443379C9AC20BE9C40EC7"/>
              </w:placeholder>
              <w:temporary/>
              <w:showingPlcHdr/>
              <w15:appearance w15:val="hidden"/>
            </w:sdtPr>
            <w:sdtContent>
              <w:p w14:paraId="48293095" w14:textId="77777777" w:rsidR="00F61DF9" w:rsidRPr="000E4072" w:rsidRDefault="00F61DF9" w:rsidP="00F61DF9">
                <w:pPr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직무 내용과 달성한 내역을 영향력과 성과 측면에서 기술하세요. 사례를 사용하되 간략하게 유지하세요.</w:t>
                </w:r>
              </w:p>
            </w:sdtContent>
          </w:sdt>
        </w:tc>
      </w:tr>
    </w:tbl>
    <w:sdt>
      <w:sdtPr>
        <w:rPr>
          <w:rFonts w:hint="eastAsia"/>
          <w:noProof/>
        </w:rPr>
        <w:alias w:val="교육:"/>
        <w:tag w:val="교육:"/>
        <w:id w:val="-1908763273"/>
        <w:placeholder>
          <w:docPart w:val="9FD5FDCF91FA48CA99051AA53BBAE1F2"/>
        </w:placeholder>
        <w:temporary/>
        <w:showingPlcHdr/>
        <w15:appearance w15:val="hidden"/>
      </w:sdtPr>
      <w:sdtContent>
        <w:p w14:paraId="0E20BF48" w14:textId="77777777" w:rsidR="00DA59AA" w:rsidRPr="000E4072" w:rsidRDefault="00DA59AA" w:rsidP="0097790C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sdtContent>
    </w:sdt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05AE0FFC" w14:textId="77777777" w:rsidTr="00D66A52">
        <w:tc>
          <w:tcPr>
            <w:tcW w:w="9355" w:type="dxa"/>
          </w:tcPr>
          <w:p w14:paraId="1956E116" w14:textId="77777777" w:rsidR="001D0BF1" w:rsidRPr="000E4072" w:rsidRDefault="00000000" w:rsidP="001D0BF1">
            <w:pPr>
              <w:pStyle w:val="3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학교 1 졸업 월 입력:"/>
                <w:tag w:val="학교 1 졸업 월 입력:"/>
                <w:id w:val="1364630836"/>
                <w:placeholder>
                  <w:docPart w:val="BFFAE98152B94FD4B6FF28C699D68B54"/>
                </w:placeholder>
                <w:temporary/>
                <w:showingPlcHdr/>
                <w15:appearance w15:val="hidden"/>
              </w:sdtPr>
              <w:sdtContent>
                <w:r w:rsidR="001D0BF1" w:rsidRPr="000E4072">
                  <w:rPr>
                    <w:rFonts w:hint="eastAsia"/>
                    <w:noProof/>
                    <w:lang w:val="ko-KR" w:bidi="ko-KR"/>
                  </w:rPr>
                  <w:t>월</w:t>
                </w:r>
              </w:sdtContent>
            </w:sdt>
            <w:r w:rsidR="001D0BF1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학교 1 졸업 연도 입력:"/>
                <w:tag w:val="학교 1 졸업 연도 입력:"/>
                <w:id w:val="871491248"/>
                <w:placeholder>
                  <w:docPart w:val="A36F8F5CF93E4890984514ED5E5DE764"/>
                </w:placeholder>
                <w:temporary/>
                <w:showingPlcHdr/>
                <w15:appearance w15:val="hidden"/>
              </w:sdtPr>
              <w:sdtContent>
                <w:r w:rsidR="001D0BF1" w:rsidRPr="000E4072">
                  <w:rPr>
                    <w:rFonts w:hint="eastAsia"/>
                    <w:noProof/>
                    <w:lang w:val="ko-KR" w:bidi="ko-KR"/>
                  </w:rPr>
                  <w:t>연도</w:t>
                </w:r>
              </w:sdtContent>
            </w:sdt>
          </w:p>
          <w:p w14:paraId="3505B7C0" w14:textId="77777777" w:rsidR="001D0BF1" w:rsidRPr="000E4072" w:rsidRDefault="00000000" w:rsidP="001D0BF1">
            <w:pPr>
              <w:pStyle w:val="2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학위 이름 1 입력:"/>
                <w:tag w:val="학위 이름 1 입력:"/>
                <w:id w:val="-769307449"/>
                <w:placeholder>
                  <w:docPart w:val="9F5C1666235F47CF84868CDB15E28E70"/>
                </w:placeholder>
                <w:temporary/>
                <w:showingPlcHdr/>
                <w15:appearance w15:val="hidden"/>
              </w:sdtPr>
              <w:sdtContent>
                <w:r w:rsidR="001D0BF1" w:rsidRPr="000E4072">
                  <w:rPr>
                    <w:rFonts w:hint="eastAsia"/>
                    <w:noProof/>
                    <w:lang w:val="ko-KR" w:bidi="ko-KR"/>
                  </w:rPr>
                  <w:t>학위 이름</w:t>
                </w:r>
              </w:sdtContent>
            </w:sdt>
            <w:r w:rsidR="001D0BF1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sdt>
              <w:sdtPr>
                <w:rPr>
                  <w:rStyle w:val="ad"/>
                  <w:rFonts w:hint="eastAsia"/>
                  <w:noProof/>
                </w:rPr>
                <w:alias w:val="학교 1 입력:"/>
                <w:tag w:val="학교 1 입력:"/>
                <w:id w:val="-1275936649"/>
                <w:placeholder>
                  <w:docPart w:val="61FA928BBEB64F41A7C82EFA94159752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1D0BF1" w:rsidRPr="000E4072">
                  <w:rPr>
                    <w:rStyle w:val="ad"/>
                    <w:rFonts w:hint="eastAsia"/>
                    <w:noProof/>
                    <w:lang w:val="ko-KR" w:bidi="ko-KR"/>
                  </w:rPr>
                  <w:t>학교</w:t>
                </w:r>
              </w:sdtContent>
            </w:sdt>
          </w:p>
          <w:sdt>
            <w:sdtPr>
              <w:rPr>
                <w:rFonts w:hint="eastAsia"/>
                <w:noProof/>
              </w:rPr>
              <w:alias w:val="학력 세부 정보 1 입력:"/>
              <w:tag w:val="학력 세부 정보 1 입력:"/>
              <w:id w:val="199909898"/>
              <w:placeholder>
                <w:docPart w:val="C3417B821B57402594BFAD45B1A6D159"/>
              </w:placeholder>
              <w:temporary/>
              <w:showingPlcHdr/>
              <w15:appearance w15:val="hidden"/>
            </w:sdtPr>
            <w:sdtContent>
              <w:p w14:paraId="3767016A" w14:textId="77777777" w:rsidR="007538DC" w:rsidRPr="000E4072" w:rsidRDefault="001D0BF1" w:rsidP="007538DC">
                <w:pPr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여기에서 학점, 수상 내역 등을 마음껏 뽐내 보세요. 이수한 과목도 간략하게 기술하세요.</w:t>
                </w:r>
              </w:p>
            </w:sdtContent>
          </w:sdt>
        </w:tc>
      </w:tr>
      <w:tr w:rsidR="00F61DF9" w:rsidRPr="000E4072" w14:paraId="42C0B1BC" w14:textId="77777777" w:rsidTr="00F61DF9">
        <w:tc>
          <w:tcPr>
            <w:tcW w:w="9355" w:type="dxa"/>
            <w:tcMar>
              <w:top w:w="216" w:type="dxa"/>
            </w:tcMar>
          </w:tcPr>
          <w:p w14:paraId="01A7ED2C" w14:textId="77777777" w:rsidR="00F61DF9" w:rsidRPr="000E4072" w:rsidRDefault="00000000" w:rsidP="00F61DF9">
            <w:pPr>
              <w:pStyle w:val="3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학교 2 졸업 월 입력:"/>
                <w:tag w:val="학교 2 졸업 월 입력:"/>
                <w:id w:val="-699555678"/>
                <w:placeholder>
                  <w:docPart w:val="830EFFD253E842AF91EA922B4D8FE92E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월</w:t>
                </w:r>
              </w:sdtContent>
            </w:sdt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학교 2 졸업 연도 입력:"/>
                <w:tag w:val="학교 2 졸업 연도 입력:"/>
                <w:id w:val="-921796915"/>
                <w:placeholder>
                  <w:docPart w:val="019EDCD53D02484E90E51C5E15C0AE6A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연도</w:t>
                </w:r>
              </w:sdtContent>
            </w:sdt>
          </w:p>
          <w:p w14:paraId="2242746C" w14:textId="77777777" w:rsidR="00F61DF9" w:rsidRPr="000E4072" w:rsidRDefault="00000000" w:rsidP="00F61DF9">
            <w:pPr>
              <w:pStyle w:val="21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학위 이름 2 입력:"/>
                <w:tag w:val="학위 이름 2 입력:"/>
                <w:id w:val="-736860556"/>
                <w:placeholder>
                  <w:docPart w:val="4D6768C31EFC43A7AA05BCB1DF98EB4C"/>
                </w:placeholder>
                <w:temporary/>
                <w:showingPlcHdr/>
                <w15:appearance w15:val="hidden"/>
              </w:sdtPr>
              <w:sdtContent>
                <w:r w:rsidR="00F61DF9" w:rsidRPr="000E4072">
                  <w:rPr>
                    <w:rFonts w:hint="eastAsia"/>
                    <w:noProof/>
                    <w:lang w:val="ko-KR" w:bidi="ko-KR"/>
                  </w:rPr>
                  <w:t>학위 이름</w:t>
                </w:r>
              </w:sdtContent>
            </w:sdt>
            <w:r w:rsidR="00F61DF9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sdt>
              <w:sdtPr>
                <w:rPr>
                  <w:rStyle w:val="ad"/>
                  <w:rFonts w:hint="eastAsia"/>
                  <w:noProof/>
                </w:rPr>
                <w:alias w:val="학교 2 입력:"/>
                <w:tag w:val="학교 2 입력:"/>
                <w:id w:val="-1155142193"/>
                <w:placeholder>
                  <w:docPart w:val="2F5891A60EFE488CB9C19674F6B28DEA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0E4072">
                  <w:rPr>
                    <w:rStyle w:val="ad"/>
                    <w:rFonts w:hint="eastAsia"/>
                    <w:noProof/>
                    <w:lang w:val="ko-KR" w:bidi="ko-KR"/>
                  </w:rPr>
                  <w:t>학교</w:t>
                </w:r>
              </w:sdtContent>
            </w:sdt>
          </w:p>
          <w:sdt>
            <w:sdtPr>
              <w:rPr>
                <w:rFonts w:hint="eastAsia"/>
                <w:noProof/>
              </w:rPr>
              <w:alias w:val="학력 세부 정보 2 입력:"/>
              <w:tag w:val="학력 세부 정보 2 입력:"/>
              <w:id w:val="-1806999294"/>
              <w:placeholder>
                <w:docPart w:val="5F98E12F11F34B2DA679B02D1AA363A0"/>
              </w:placeholder>
              <w:temporary/>
              <w:showingPlcHdr/>
              <w15:appearance w15:val="hidden"/>
            </w:sdtPr>
            <w:sdtContent>
              <w:p w14:paraId="6A7918FE" w14:textId="77777777" w:rsidR="00F61DF9" w:rsidRPr="000E4072" w:rsidRDefault="00F61DF9" w:rsidP="00F61DF9">
                <w:pPr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여기에서 학점, 수상 내역 등을 마음껏 뽐내 보세요. 이수한 과목도 간략하게 기술하세요.</w:t>
                </w:r>
              </w:p>
            </w:sdtContent>
          </w:sdt>
        </w:tc>
      </w:tr>
    </w:tbl>
    <w:sdt>
      <w:sdtPr>
        <w:rPr>
          <w:rFonts w:hint="eastAsia"/>
          <w:noProof/>
        </w:rPr>
        <w:alias w:val="기술:"/>
        <w:tag w:val="기술:"/>
        <w:id w:val="-1392877668"/>
        <w:placeholder>
          <w:docPart w:val="2106627DF48C43D180D74E8ADA7F14CC"/>
        </w:placeholder>
        <w:temporary/>
        <w:showingPlcHdr/>
        <w15:appearance w15:val="hidden"/>
      </w:sdtPr>
      <w:sdtContent>
        <w:p w14:paraId="756F5934" w14:textId="77777777" w:rsidR="00486277" w:rsidRPr="000E4072" w:rsidRDefault="00486277" w:rsidP="00486277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sdtContent>
    </w:sdt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249F3A8C" w14:textId="77777777" w:rsidTr="00DE2EA9">
        <w:tc>
          <w:tcPr>
            <w:tcW w:w="4410" w:type="dxa"/>
          </w:tcPr>
          <w:sdt>
            <w:sdtPr>
              <w:rPr>
                <w:rFonts w:hint="eastAsia"/>
                <w:noProof/>
              </w:rPr>
              <w:alias w:val="기술 1 입력:"/>
              <w:tag w:val="기술 1 입력:"/>
              <w:id w:val="250322692"/>
              <w:placeholder>
                <w:docPart w:val="450284D29DCC46E5B97152F13724B7FB"/>
              </w:placeholder>
              <w:temporary/>
              <w:showingPlcHdr/>
              <w15:appearance w15:val="hidden"/>
            </w:sdtPr>
            <w:sdtContent>
              <w:p w14:paraId="4BBE0CE9" w14:textId="77777777" w:rsidR="001E3120" w:rsidRPr="000E4072" w:rsidRDefault="003A0632" w:rsidP="006E1507">
                <w:pPr>
                  <w:pStyle w:val="a0"/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지원하는 역할과 관련된 강점 나열</w:t>
                </w:r>
              </w:p>
            </w:sdtContent>
          </w:sdt>
          <w:sdt>
            <w:sdtPr>
              <w:rPr>
                <w:rFonts w:hint="eastAsia"/>
                <w:noProof/>
              </w:rPr>
              <w:alias w:val="기술 2 입력:"/>
              <w:tag w:val="기술 2 입력:"/>
              <w:id w:val="1188019400"/>
              <w:placeholder>
                <w:docPart w:val="57E7B99BEE284F248E63380C74B8FBE7"/>
              </w:placeholder>
              <w:temporary/>
              <w:showingPlcHdr/>
              <w15:appearance w15:val="hidden"/>
            </w:sdtPr>
            <w:sdtContent>
              <w:p w14:paraId="55022B92" w14:textId="77777777" w:rsidR="001F4E6D" w:rsidRPr="000E4072" w:rsidRDefault="001F4E6D" w:rsidP="006E1507">
                <w:pPr>
                  <w:pStyle w:val="a0"/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강점 입력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rPr>
                <w:rFonts w:hint="eastAsia"/>
                <w:noProof/>
              </w:rPr>
              <w:alias w:val="기술 3 입력:"/>
              <w:tag w:val="기술 3 입력:"/>
              <w:id w:val="-1107503302"/>
              <w:placeholder>
                <w:docPart w:val="37F1A67383F843E69BB0498FC1305207"/>
              </w:placeholder>
              <w:temporary/>
              <w:showingPlcHdr/>
              <w15:appearance w15:val="hidden"/>
            </w:sdtPr>
            <w:sdtContent>
              <w:p w14:paraId="4F4E7394" w14:textId="77777777" w:rsidR="003A0632" w:rsidRPr="000E4072" w:rsidRDefault="003A0632" w:rsidP="006E1507">
                <w:pPr>
                  <w:pStyle w:val="a0"/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강점 입력</w:t>
                </w:r>
              </w:p>
            </w:sdtContent>
          </w:sdt>
          <w:sdt>
            <w:sdtPr>
              <w:rPr>
                <w:rFonts w:hint="eastAsia"/>
                <w:noProof/>
              </w:rPr>
              <w:alias w:val="기술 4 입력:"/>
              <w:tag w:val="기술 4 입력:"/>
              <w:id w:val="-718748817"/>
              <w:placeholder>
                <w:docPart w:val="94D7D984AAE443AE848845FC1C4AD3F0"/>
              </w:placeholder>
              <w:temporary/>
              <w:showingPlcHdr/>
              <w15:appearance w15:val="hidden"/>
            </w:sdtPr>
            <w:sdtContent>
              <w:p w14:paraId="0FB4D20E" w14:textId="77777777" w:rsidR="001E3120" w:rsidRPr="000E4072" w:rsidRDefault="001E3120" w:rsidP="006E1507">
                <w:pPr>
                  <w:pStyle w:val="a0"/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강점 입력</w:t>
                </w:r>
              </w:p>
            </w:sdtContent>
          </w:sdt>
          <w:sdt>
            <w:sdtPr>
              <w:rPr>
                <w:rFonts w:hint="eastAsia"/>
                <w:noProof/>
              </w:rPr>
              <w:alias w:val="기술 5 입력:"/>
              <w:tag w:val="기술 5 입력:"/>
              <w:id w:val="-335767185"/>
              <w:placeholder>
                <w:docPart w:val="F0C5D5A5E5684D31807ADB7EB7B5DA97"/>
              </w:placeholder>
              <w:temporary/>
              <w:showingPlcHdr/>
              <w15:appearance w15:val="hidden"/>
            </w:sdtPr>
            <w:sdtContent>
              <w:p w14:paraId="26EB1C09" w14:textId="77777777" w:rsidR="001E3120" w:rsidRPr="000E4072" w:rsidRDefault="001E3120" w:rsidP="006E1507">
                <w:pPr>
                  <w:pStyle w:val="a0"/>
                  <w:contextualSpacing w:val="0"/>
                  <w:rPr>
                    <w:noProof/>
                  </w:rPr>
                </w:pPr>
                <w:r w:rsidRPr="000E4072">
                  <w:rPr>
                    <w:rFonts w:hint="eastAsia"/>
                    <w:noProof/>
                    <w:lang w:val="ko-KR" w:bidi="ko-KR"/>
                  </w:rPr>
                  <w:t>강점 입력</w:t>
                </w:r>
              </w:p>
            </w:sdtContent>
          </w:sdt>
        </w:tc>
      </w:tr>
    </w:tbl>
    <w:sdt>
      <w:sdtPr>
        <w:rPr>
          <w:rFonts w:hint="eastAsia"/>
          <w:noProof/>
        </w:rPr>
        <w:alias w:val="활동:"/>
        <w:tag w:val="활동:"/>
        <w:id w:val="1223332893"/>
        <w:placeholder>
          <w:docPart w:val="B63C9614F97648A0A00F7C1B1EB1E682"/>
        </w:placeholder>
        <w:temporary/>
        <w:showingPlcHdr/>
        <w15:appearance w15:val="hidden"/>
      </w:sdtPr>
      <w:sdtContent>
        <w:p w14:paraId="0B95C5F5" w14:textId="77777777" w:rsidR="00AD782D" w:rsidRPr="000E4072" w:rsidRDefault="0062312F" w:rsidP="0062312F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sdtContent>
    </w:sdt>
    <w:p w14:paraId="0BD80B38" w14:textId="77777777" w:rsidR="00B51D1B" w:rsidRPr="000E4072" w:rsidRDefault="00000000" w:rsidP="006E1507">
      <w:pPr>
        <w:rPr>
          <w:noProof/>
        </w:rPr>
      </w:pPr>
      <w:sdt>
        <w:sdtPr>
          <w:rPr>
            <w:rFonts w:hint="eastAsia"/>
            <w:noProof/>
          </w:rPr>
          <w:alias w:val="활동 설명 입력:"/>
          <w:tag w:val="활동 설명 입력:"/>
          <w:id w:val="1367566198"/>
          <w:placeholder>
            <w:docPart w:val="EC066C655C4A44A990A059806515184E"/>
          </w:placeholder>
          <w:temporary/>
          <w:showingPlcHdr/>
          <w15:appearance w15:val="hidden"/>
        </w:sdtPr>
        <w:sdtContent>
          <w:r w:rsidR="0062312F" w:rsidRPr="000E4072">
            <w:rPr>
              <w:rFonts w:hint="eastAsia"/>
              <w:noProof/>
              <w:lang w:val="ko-KR" w:bidi="ko-KR"/>
            </w:rPr>
            <w:t>이 섹션에서는 해당 분야에 대한 열정, 활동 및 기여하고자 하는 바를 강조하세요. 여기에 리더십과 자원봉사 경험을 포함하는 것이 좋습니다. 또는 출판물, 자격증, 언어 능력 등과 같은 중요한 추가 사항을 기술합니다.</w:t>
          </w:r>
        </w:sdtContent>
      </w:sdt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CD738" w14:textId="77777777" w:rsidR="00AC1219" w:rsidRDefault="00AC1219" w:rsidP="0068194B">
      <w:r>
        <w:separator/>
      </w:r>
    </w:p>
    <w:p w14:paraId="45D96971" w14:textId="77777777" w:rsidR="00AC1219" w:rsidRDefault="00AC1219"/>
    <w:p w14:paraId="40AEF5AF" w14:textId="77777777" w:rsidR="00AC1219" w:rsidRDefault="00AC1219"/>
  </w:endnote>
  <w:endnote w:type="continuationSeparator" w:id="0">
    <w:p w14:paraId="0285AD86" w14:textId="77777777" w:rsidR="00AC1219" w:rsidRDefault="00AC1219" w:rsidP="0068194B">
      <w:r>
        <w:continuationSeparator/>
      </w:r>
    </w:p>
    <w:p w14:paraId="5D5E9624" w14:textId="77777777" w:rsidR="00AC1219" w:rsidRDefault="00AC1219"/>
    <w:p w14:paraId="10B2C038" w14:textId="77777777" w:rsidR="00AC1219" w:rsidRDefault="00AC1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442907E1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F9A8" w14:textId="77777777" w:rsidR="00AC1219" w:rsidRDefault="00AC1219" w:rsidP="0068194B">
      <w:r>
        <w:separator/>
      </w:r>
    </w:p>
    <w:p w14:paraId="509E9DF6" w14:textId="77777777" w:rsidR="00AC1219" w:rsidRDefault="00AC1219"/>
    <w:p w14:paraId="701ED0FD" w14:textId="77777777" w:rsidR="00AC1219" w:rsidRDefault="00AC1219"/>
  </w:footnote>
  <w:footnote w:type="continuationSeparator" w:id="0">
    <w:p w14:paraId="00083F26" w14:textId="77777777" w:rsidR="00AC1219" w:rsidRDefault="00AC1219" w:rsidP="0068194B">
      <w:r>
        <w:continuationSeparator/>
      </w:r>
    </w:p>
    <w:p w14:paraId="576B51CC" w14:textId="77777777" w:rsidR="00AC1219" w:rsidRDefault="00AC1219"/>
    <w:p w14:paraId="4B2DD368" w14:textId="77777777" w:rsidR="00AC1219" w:rsidRDefault="00AC12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A32BC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528D7" wp14:editId="578C9F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886D969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9145837">
    <w:abstractNumId w:val="9"/>
  </w:num>
  <w:num w:numId="2" w16cid:durableId="1790471559">
    <w:abstractNumId w:val="8"/>
  </w:num>
  <w:num w:numId="3" w16cid:durableId="1406295008">
    <w:abstractNumId w:val="7"/>
  </w:num>
  <w:num w:numId="4" w16cid:durableId="1116560358">
    <w:abstractNumId w:val="6"/>
  </w:num>
  <w:num w:numId="5" w16cid:durableId="1023094561">
    <w:abstractNumId w:val="12"/>
  </w:num>
  <w:num w:numId="6" w16cid:durableId="142697587">
    <w:abstractNumId w:val="3"/>
  </w:num>
  <w:num w:numId="7" w16cid:durableId="288439466">
    <w:abstractNumId w:val="13"/>
  </w:num>
  <w:num w:numId="8" w16cid:durableId="286788281">
    <w:abstractNumId w:val="2"/>
  </w:num>
  <w:num w:numId="9" w16cid:durableId="788626233">
    <w:abstractNumId w:val="15"/>
  </w:num>
  <w:num w:numId="10" w16cid:durableId="330643482">
    <w:abstractNumId w:val="5"/>
  </w:num>
  <w:num w:numId="11" w16cid:durableId="1889342227">
    <w:abstractNumId w:val="4"/>
  </w:num>
  <w:num w:numId="12" w16cid:durableId="2135977641">
    <w:abstractNumId w:val="1"/>
  </w:num>
  <w:num w:numId="13" w16cid:durableId="378748119">
    <w:abstractNumId w:val="0"/>
  </w:num>
  <w:num w:numId="14" w16cid:durableId="1570116791">
    <w:abstractNumId w:val="11"/>
  </w:num>
  <w:num w:numId="15" w16cid:durableId="1155100189">
    <w:abstractNumId w:val="14"/>
  </w:num>
  <w:num w:numId="16" w16cid:durableId="1240139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72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712D8B"/>
    <w:rsid w:val="007273B7"/>
    <w:rsid w:val="00733E0A"/>
    <w:rsid w:val="0074403D"/>
    <w:rsid w:val="00746D44"/>
    <w:rsid w:val="007538DC"/>
    <w:rsid w:val="00757803"/>
    <w:rsid w:val="00760741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E6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1219"/>
    <w:rsid w:val="00AD360E"/>
    <w:rsid w:val="00AD40FB"/>
    <w:rsid w:val="00AD782D"/>
    <w:rsid w:val="00AE7650"/>
    <w:rsid w:val="00AF7B0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737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66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9A057"/>
  <w15:chartTrackingRefBased/>
  <w15:docId w15:val="{51FC55B7-9FC5-40D7-8484-DB12F7BD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51C1A7A7-02E6-437E-8039-1D62612535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7AA8708E1148C0800E90C5D88725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615430-65C7-42FF-9495-E254F52FE307}"/>
      </w:docPartPr>
      <w:docPartBody>
        <w:p w:rsidR="00000000" w:rsidRDefault="00000000">
          <w:pPr>
            <w:pStyle w:val="2C7AA8708E1148C0800E90C5D8872508"/>
          </w:pPr>
          <w:r w:rsidRPr="000E4072">
            <w:rPr>
              <w:rFonts w:hint="eastAsia"/>
              <w:noProof/>
              <w:lang w:val="ko-KR" w:bidi="ko-KR"/>
            </w:rPr>
            <w:t>이름</w:t>
          </w:r>
        </w:p>
      </w:docPartBody>
    </w:docPart>
    <w:docPart>
      <w:docPartPr>
        <w:name w:val="1FE0244C4C504EDB906190DC4A5FE59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A300C8-CAE8-4DE9-AFD8-F59A6EE8E4F8}"/>
      </w:docPartPr>
      <w:docPartBody>
        <w:p w:rsidR="00000000" w:rsidRDefault="00000000">
          <w:pPr>
            <w:pStyle w:val="1FE0244C4C504EDB906190DC4A5FE597"/>
          </w:pPr>
          <w:r w:rsidRPr="000E4072">
            <w:rPr>
              <w:rStyle w:val="a3"/>
              <w:rFonts w:hint="eastAsia"/>
              <w:noProof/>
              <w:lang w:val="ko-KR" w:bidi="ko-KR"/>
            </w:rPr>
            <w:t>성</w:t>
          </w:r>
        </w:p>
      </w:docPartBody>
    </w:docPart>
    <w:docPart>
      <w:docPartPr>
        <w:name w:val="9573EDDCB4D84559A04DAC2948D7F4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8A0F1F-EA2C-4186-B198-A2FC10730CE9}"/>
      </w:docPartPr>
      <w:docPartBody>
        <w:p w:rsidR="00000000" w:rsidRDefault="00000000">
          <w:pPr>
            <w:pStyle w:val="9573EDDCB4D84559A04DAC2948D7F42F"/>
          </w:pPr>
          <w:r w:rsidRPr="000E4072">
            <w:rPr>
              <w:rFonts w:hint="eastAsia"/>
              <w:noProof/>
              <w:lang w:val="ko-KR" w:bidi="ko-KR"/>
            </w:rPr>
            <w:t>주소</w:t>
          </w:r>
        </w:p>
      </w:docPartBody>
    </w:docPart>
    <w:docPart>
      <w:docPartPr>
        <w:name w:val="708787069C1349AFABDC37FA443AD4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56E708-6A57-41DF-9244-F0EF1A4352A7}"/>
      </w:docPartPr>
      <w:docPartBody>
        <w:p w:rsidR="00000000" w:rsidRDefault="00000000">
          <w:pPr>
            <w:pStyle w:val="708787069C1349AFABDC37FA443AD4BA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BE82DC589EE04CA485B8103C52515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0680AF-B800-463C-8E09-CEFB743A6AC2}"/>
      </w:docPartPr>
      <w:docPartBody>
        <w:p w:rsidR="00000000" w:rsidRDefault="00000000">
          <w:pPr>
            <w:pStyle w:val="BE82DC589EE04CA485B8103C52515839"/>
          </w:pPr>
          <w:r w:rsidRPr="000E4072">
            <w:rPr>
              <w:rFonts w:hint="eastAsia"/>
              <w:noProof/>
              <w:lang w:val="ko-KR" w:bidi="ko-KR"/>
            </w:rPr>
            <w:t>전화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번호</w:t>
          </w:r>
        </w:p>
      </w:docPartBody>
    </w:docPart>
    <w:docPart>
      <w:docPartPr>
        <w:name w:val="F45E332DA3A54AD3B5C8F11D77F122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CB93D9-0F43-4DC9-80C5-647E99BF5EC8}"/>
      </w:docPartPr>
      <w:docPartBody>
        <w:p w:rsidR="00000000" w:rsidRDefault="00000000">
          <w:pPr>
            <w:pStyle w:val="F45E332DA3A54AD3B5C8F11D77F12226"/>
          </w:pPr>
          <w:r w:rsidRPr="000E4072">
            <w:rPr>
              <w:rFonts w:hint="eastAsia"/>
              <w:noProof/>
              <w:lang w:val="ko-KR" w:bidi="ko-KR"/>
            </w:rPr>
            <w:t>전자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메일</w:t>
          </w:r>
        </w:p>
      </w:docPartBody>
    </w:docPart>
    <w:docPart>
      <w:docPartPr>
        <w:name w:val="10C955657E884AD09499BA7D5D68DA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CD53F6-A3EE-4CF5-BA82-18C4C629E297}"/>
      </w:docPartPr>
      <w:docPartBody>
        <w:p w:rsidR="00000000" w:rsidRDefault="00000000">
          <w:pPr>
            <w:pStyle w:val="10C955657E884AD09499BA7D5D68DAEE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E7F731F1913A444C82449342752151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EEEF62-0F96-4E20-B863-5B9B8A835443}"/>
      </w:docPartPr>
      <w:docPartBody>
        <w:p w:rsidR="00000000" w:rsidRDefault="00000000">
          <w:pPr>
            <w:pStyle w:val="E7F731F1913A444C8244934275215107"/>
          </w:pPr>
          <w:r w:rsidRPr="000E4072">
            <w:rPr>
              <w:rFonts w:hint="eastAsia"/>
              <w:noProof/>
              <w:lang w:val="ko-KR" w:bidi="ko-KR"/>
            </w:rPr>
            <w:t xml:space="preserve">LinkedIn </w:t>
          </w:r>
          <w:r w:rsidRPr="000E4072">
            <w:rPr>
              <w:rFonts w:hint="eastAsia"/>
              <w:noProof/>
              <w:lang w:val="ko-KR" w:bidi="ko-KR"/>
            </w:rPr>
            <w:t>프로필</w:t>
          </w:r>
        </w:p>
      </w:docPartBody>
    </w:docPart>
    <w:docPart>
      <w:docPartPr>
        <w:name w:val="CF1FADA432A64E9BB977C0D602FA5C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2A1013-4D45-4B57-9DA1-C5604D366E35}"/>
      </w:docPartPr>
      <w:docPartBody>
        <w:p w:rsidR="00000000" w:rsidRDefault="00000000">
          <w:pPr>
            <w:pStyle w:val="CF1FADA432A64E9BB977C0D602FA5C1E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300A0522F2AE41ADBF6908D1578210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C13A67-0625-4173-A332-0D36FAF84062}"/>
      </w:docPartPr>
      <w:docPartBody>
        <w:p w:rsidR="00000000" w:rsidRDefault="00000000">
          <w:pPr>
            <w:pStyle w:val="300A0522F2AE41ADBF6908D1578210CA"/>
          </w:pPr>
          <w:r w:rsidRPr="000E4072">
            <w:rPr>
              <w:rFonts w:hint="eastAsia"/>
              <w:noProof/>
              <w:lang w:val="ko-KR" w:bidi="ko-KR"/>
            </w:rPr>
            <w:t>Twitter/</w:t>
          </w:r>
          <w:r w:rsidRPr="000E4072">
            <w:rPr>
              <w:rFonts w:hint="eastAsia"/>
              <w:noProof/>
              <w:lang w:val="ko-KR" w:bidi="ko-KR"/>
            </w:rPr>
            <w:t>블로그</w:t>
          </w:r>
          <w:r w:rsidRPr="000E4072">
            <w:rPr>
              <w:rFonts w:hint="eastAsia"/>
              <w:noProof/>
              <w:lang w:val="ko-KR" w:bidi="ko-KR"/>
            </w:rPr>
            <w:t>/</w:t>
          </w:r>
          <w:r w:rsidRPr="000E4072">
            <w:rPr>
              <w:rFonts w:hint="eastAsia"/>
              <w:noProof/>
              <w:lang w:val="ko-KR" w:bidi="ko-KR"/>
            </w:rPr>
            <w:t>포트폴리오</w:t>
          </w:r>
        </w:p>
      </w:docPartBody>
    </w:docPart>
    <w:docPart>
      <w:docPartPr>
        <w:name w:val="9315615E31DF431CA7741ACF480057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AF7832-0A6F-4789-ABA4-4E8C04D4F0A7}"/>
      </w:docPartPr>
      <w:docPartBody>
        <w:p w:rsidR="00000000" w:rsidRDefault="00000000">
          <w:pPr>
            <w:pStyle w:val="9315615E31DF431CA7741ACF48005727"/>
          </w:pPr>
          <w:r w:rsidRPr="000E4072">
            <w:rPr>
              <w:rFonts w:hint="eastAsia"/>
              <w:noProof/>
              <w:lang w:val="ko-KR" w:bidi="ko-KR"/>
            </w:rPr>
            <w:t>텍스트를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자신만의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텍스트로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바꾸려면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해당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텍스트를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클릭하고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원하는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대로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입력하세요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경력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목표를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간단히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설명하거나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눈에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띄는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점을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요약하세요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경력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사용한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표현을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키워드로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사용하세요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59DE5397136C418AAAF269D793C66F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4EF3FC-8DC2-4B3F-B9AF-B546B52D9739}"/>
      </w:docPartPr>
      <w:docPartBody>
        <w:p w:rsidR="00000000" w:rsidRDefault="00000000">
          <w:pPr>
            <w:pStyle w:val="59DE5397136C418AAAF269D793C66FBC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4684561B397C42BF88A1966F4F0F42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E7E39C-FFCD-48C5-978E-B3401DF82BAD}"/>
      </w:docPartPr>
      <w:docPartBody>
        <w:p w:rsidR="00000000" w:rsidRDefault="00000000">
          <w:pPr>
            <w:pStyle w:val="4684561B397C42BF88A1966F4F0F423E"/>
          </w:pPr>
          <w:r w:rsidRPr="000E4072">
            <w:rPr>
              <w:rFonts w:hint="eastAsia"/>
              <w:noProof/>
              <w:lang w:val="ko-KR" w:bidi="ko-KR"/>
            </w:rPr>
            <w:t>입학일</w:t>
          </w:r>
        </w:p>
      </w:docPartBody>
    </w:docPart>
    <w:docPart>
      <w:docPartPr>
        <w:name w:val="967B22B8EB9C493EA96ED3E85F3F7F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58459A-861A-4F31-90D7-1E18F2F595B2}"/>
      </w:docPartPr>
      <w:docPartBody>
        <w:p w:rsidR="00000000" w:rsidRDefault="00000000">
          <w:pPr>
            <w:pStyle w:val="967B22B8EB9C493EA96ED3E85F3F7F96"/>
          </w:pPr>
          <w:r w:rsidRPr="000E4072">
            <w:rPr>
              <w:rFonts w:hint="eastAsia"/>
              <w:noProof/>
              <w:lang w:val="ko-KR" w:bidi="ko-KR"/>
            </w:rPr>
            <w:t>퇴사일</w:t>
          </w:r>
        </w:p>
      </w:docPartBody>
    </w:docPart>
    <w:docPart>
      <w:docPartPr>
        <w:name w:val="63380718BF254DA0A4FCC9E943F8AD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11F040-5388-4DDD-A27E-7A2DBD45AFBF}"/>
      </w:docPartPr>
      <w:docPartBody>
        <w:p w:rsidR="00000000" w:rsidRDefault="00000000">
          <w:pPr>
            <w:pStyle w:val="63380718BF254DA0A4FCC9E943F8AD87"/>
          </w:pPr>
          <w:r w:rsidRPr="000E4072">
            <w:rPr>
              <w:rFonts w:hint="eastAsia"/>
              <w:noProof/>
              <w:lang w:val="ko-KR" w:bidi="ko-KR"/>
            </w:rPr>
            <w:t>직함</w:t>
          </w:r>
        </w:p>
      </w:docPartBody>
    </w:docPart>
    <w:docPart>
      <w:docPartPr>
        <w:name w:val="2FB66E2A4A7F4ACEB5F110BEDCDF73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B4FD92-C884-4C58-92B5-E4C98C5B13A8}"/>
      </w:docPartPr>
      <w:docPartBody>
        <w:p w:rsidR="00000000" w:rsidRDefault="00000000">
          <w:pPr>
            <w:pStyle w:val="2FB66E2A4A7F4ACEB5F110BEDCDF7327"/>
          </w:pPr>
          <w:r w:rsidRPr="000E4072">
            <w:rPr>
              <w:rStyle w:val="a4"/>
              <w:rFonts w:hint="eastAsia"/>
              <w:noProof/>
              <w:lang w:val="ko-KR" w:bidi="ko-KR"/>
            </w:rPr>
            <w:t>회사</w:t>
          </w:r>
        </w:p>
      </w:docPartBody>
    </w:docPart>
    <w:docPart>
      <w:docPartPr>
        <w:name w:val="44F598EA8DBC408AA8A5DB7F91A888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6CC93D-74A2-40BB-B7B8-5C4B34BF7C73}"/>
      </w:docPartPr>
      <w:docPartBody>
        <w:p w:rsidR="00000000" w:rsidRDefault="00000000">
          <w:pPr>
            <w:pStyle w:val="44F598EA8DBC408AA8A5DB7F91A88808"/>
          </w:pPr>
          <w:r w:rsidRPr="000E4072">
            <w:rPr>
              <w:rFonts w:hint="eastAsia"/>
              <w:noProof/>
              <w:lang w:val="ko-KR" w:bidi="ko-KR"/>
            </w:rPr>
            <w:t>직무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내용과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달성한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내역을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영향력과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성과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측면에서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기술하세요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사례를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사용하되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간략하게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유지하세요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D37B6E0254FB4F6F8C8F4AAA8C6C52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7EB012-8230-4F32-95D0-32A9FE92CAE4}"/>
      </w:docPartPr>
      <w:docPartBody>
        <w:p w:rsidR="00000000" w:rsidRDefault="00000000">
          <w:pPr>
            <w:pStyle w:val="D37B6E0254FB4F6F8C8F4AAA8C6C5224"/>
          </w:pPr>
          <w:r w:rsidRPr="000E4072">
            <w:rPr>
              <w:rFonts w:hint="eastAsia"/>
              <w:noProof/>
              <w:lang w:val="ko-KR" w:bidi="ko-KR"/>
            </w:rPr>
            <w:t>입사일</w:t>
          </w:r>
        </w:p>
      </w:docPartBody>
    </w:docPart>
    <w:docPart>
      <w:docPartPr>
        <w:name w:val="35F0C3F623E84CFF815EA0ADB7367E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F1B4C9-12AE-4EC9-947E-4EE72318E3B1}"/>
      </w:docPartPr>
      <w:docPartBody>
        <w:p w:rsidR="00000000" w:rsidRDefault="00000000">
          <w:pPr>
            <w:pStyle w:val="35F0C3F623E84CFF815EA0ADB7367E0A"/>
          </w:pPr>
          <w:r w:rsidRPr="000E4072">
            <w:rPr>
              <w:rFonts w:hint="eastAsia"/>
              <w:noProof/>
              <w:lang w:val="ko-KR" w:bidi="ko-KR"/>
            </w:rPr>
            <w:t>퇴사일</w:t>
          </w:r>
        </w:p>
      </w:docPartBody>
    </w:docPart>
    <w:docPart>
      <w:docPartPr>
        <w:name w:val="144DBEEF51D4423E865944179980A6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4745F8-E7ED-48AF-A354-872DDA683C8C}"/>
      </w:docPartPr>
      <w:docPartBody>
        <w:p w:rsidR="00000000" w:rsidRDefault="00000000">
          <w:pPr>
            <w:pStyle w:val="144DBEEF51D4423E865944179980A696"/>
          </w:pPr>
          <w:r w:rsidRPr="000E4072">
            <w:rPr>
              <w:rFonts w:hint="eastAsia"/>
              <w:noProof/>
              <w:lang w:val="ko-KR" w:bidi="ko-KR"/>
            </w:rPr>
            <w:t>직함</w:t>
          </w:r>
        </w:p>
      </w:docPartBody>
    </w:docPart>
    <w:docPart>
      <w:docPartPr>
        <w:name w:val="33DA28F62EE4454B883A81D70D05DF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23589E-258A-4825-8EC6-18574B71C310}"/>
      </w:docPartPr>
      <w:docPartBody>
        <w:p w:rsidR="00000000" w:rsidRDefault="00000000">
          <w:pPr>
            <w:pStyle w:val="33DA28F62EE4454B883A81D70D05DF52"/>
          </w:pPr>
          <w:r w:rsidRPr="000E4072">
            <w:rPr>
              <w:rStyle w:val="a4"/>
              <w:rFonts w:hint="eastAsia"/>
              <w:noProof/>
              <w:lang w:val="ko-KR" w:bidi="ko-KR"/>
            </w:rPr>
            <w:t>회사</w:t>
          </w:r>
        </w:p>
      </w:docPartBody>
    </w:docPart>
    <w:docPart>
      <w:docPartPr>
        <w:name w:val="4AFF0CD0916443379C9AC20BE9C40E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A07AA-B5CC-45BF-9255-43763FCA6E18}"/>
      </w:docPartPr>
      <w:docPartBody>
        <w:p w:rsidR="00000000" w:rsidRDefault="00000000">
          <w:pPr>
            <w:pStyle w:val="4AFF0CD0916443379C9AC20BE9C40EC7"/>
          </w:pPr>
          <w:r w:rsidRPr="000E4072">
            <w:rPr>
              <w:rFonts w:hint="eastAsia"/>
              <w:noProof/>
              <w:lang w:val="ko-KR" w:bidi="ko-KR"/>
            </w:rPr>
            <w:t>직무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내용과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달성한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내역을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영향력과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성과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측면에서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기술하세요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사례를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사용하되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간략하게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유지하세요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9FD5FDCF91FA48CA99051AA53BBAE1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7AEF48-74BC-4087-82F8-4E6E4E572065}"/>
      </w:docPartPr>
      <w:docPartBody>
        <w:p w:rsidR="00000000" w:rsidRDefault="00000000">
          <w:pPr>
            <w:pStyle w:val="9FD5FDCF91FA48CA99051AA53BBAE1F2"/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docPartBody>
    </w:docPart>
    <w:docPart>
      <w:docPartPr>
        <w:name w:val="BFFAE98152B94FD4B6FF28C699D68B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7F0BE6-0258-4DDE-9A5D-8498DB468A86}"/>
      </w:docPartPr>
      <w:docPartBody>
        <w:p w:rsidR="00000000" w:rsidRDefault="00000000">
          <w:pPr>
            <w:pStyle w:val="BFFAE98152B94FD4B6FF28C699D68B54"/>
          </w:pPr>
          <w:r w:rsidRPr="000E4072">
            <w:rPr>
              <w:rFonts w:hint="eastAsia"/>
              <w:noProof/>
              <w:lang w:val="ko-KR" w:bidi="ko-KR"/>
            </w:rPr>
            <w:t>월</w:t>
          </w:r>
        </w:p>
      </w:docPartBody>
    </w:docPart>
    <w:docPart>
      <w:docPartPr>
        <w:name w:val="A36F8F5CF93E4890984514ED5E5DE7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18E425-69BF-48DB-948E-129D0D6311AA}"/>
      </w:docPartPr>
      <w:docPartBody>
        <w:p w:rsidR="00000000" w:rsidRDefault="00000000">
          <w:pPr>
            <w:pStyle w:val="A36F8F5CF93E4890984514ED5E5DE764"/>
          </w:pPr>
          <w:r w:rsidRPr="000E4072">
            <w:rPr>
              <w:rFonts w:hint="eastAsia"/>
              <w:noProof/>
              <w:lang w:val="ko-KR" w:bidi="ko-KR"/>
            </w:rPr>
            <w:t>연도</w:t>
          </w:r>
        </w:p>
      </w:docPartBody>
    </w:docPart>
    <w:docPart>
      <w:docPartPr>
        <w:name w:val="9F5C1666235F47CF84868CDB15E28E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AF1A65-CADD-4160-BB91-F834A7E983AC}"/>
      </w:docPartPr>
      <w:docPartBody>
        <w:p w:rsidR="00000000" w:rsidRDefault="00000000">
          <w:pPr>
            <w:pStyle w:val="9F5C1666235F47CF84868CDB15E28E70"/>
          </w:pPr>
          <w:r w:rsidRPr="000E4072">
            <w:rPr>
              <w:rFonts w:hint="eastAsia"/>
              <w:noProof/>
              <w:lang w:val="ko-KR" w:bidi="ko-KR"/>
            </w:rPr>
            <w:t>학위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이름</w:t>
          </w:r>
        </w:p>
      </w:docPartBody>
    </w:docPart>
    <w:docPart>
      <w:docPartPr>
        <w:name w:val="61FA928BBEB64F41A7C82EFA941597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3C7BB8-ADB7-439F-A924-DA77BAD47994}"/>
      </w:docPartPr>
      <w:docPartBody>
        <w:p w:rsidR="00000000" w:rsidRDefault="00000000">
          <w:pPr>
            <w:pStyle w:val="61FA928BBEB64F41A7C82EFA94159752"/>
          </w:pPr>
          <w:r w:rsidRPr="000E4072">
            <w:rPr>
              <w:rStyle w:val="a4"/>
              <w:rFonts w:hint="eastAsia"/>
              <w:noProof/>
              <w:lang w:val="ko-KR" w:bidi="ko-KR"/>
            </w:rPr>
            <w:t>학교</w:t>
          </w:r>
        </w:p>
      </w:docPartBody>
    </w:docPart>
    <w:docPart>
      <w:docPartPr>
        <w:name w:val="C3417B821B57402594BFAD45B1A6D1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4F152B-42E6-48AF-939B-EC8CFB14D4CF}"/>
      </w:docPartPr>
      <w:docPartBody>
        <w:p w:rsidR="00000000" w:rsidRDefault="00000000">
          <w:pPr>
            <w:pStyle w:val="C3417B821B57402594BFAD45B1A6D159"/>
          </w:pPr>
          <w:r w:rsidRPr="000E4072">
            <w:rPr>
              <w:rFonts w:hint="eastAsia"/>
              <w:noProof/>
              <w:lang w:val="ko-KR" w:bidi="ko-KR"/>
            </w:rPr>
            <w:t>여기에서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학점</w:t>
          </w:r>
          <w:r w:rsidRPr="000E4072">
            <w:rPr>
              <w:rFonts w:hint="eastAsia"/>
              <w:noProof/>
              <w:lang w:val="ko-KR" w:bidi="ko-KR"/>
            </w:rPr>
            <w:t xml:space="preserve">, </w:t>
          </w:r>
          <w:r w:rsidRPr="000E4072">
            <w:rPr>
              <w:rFonts w:hint="eastAsia"/>
              <w:noProof/>
              <w:lang w:val="ko-KR" w:bidi="ko-KR"/>
            </w:rPr>
            <w:t>수상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내역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등을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마음껏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뽐내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보세요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이수한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과목도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간략하게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기술하세요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830EFFD253E842AF91EA922B4D8FE9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FCC277-36B6-4995-8374-AFC404E3C5AC}"/>
      </w:docPartPr>
      <w:docPartBody>
        <w:p w:rsidR="00000000" w:rsidRDefault="00000000">
          <w:pPr>
            <w:pStyle w:val="830EFFD253E842AF91EA922B4D8FE92E"/>
          </w:pPr>
          <w:r w:rsidRPr="000E4072">
            <w:rPr>
              <w:rFonts w:hint="eastAsia"/>
              <w:noProof/>
              <w:lang w:val="ko-KR" w:bidi="ko-KR"/>
            </w:rPr>
            <w:t>월</w:t>
          </w:r>
        </w:p>
      </w:docPartBody>
    </w:docPart>
    <w:docPart>
      <w:docPartPr>
        <w:name w:val="019EDCD53D02484E90E51C5E15C0AE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123022-825C-4ADB-A949-A2C64EAD2F63}"/>
      </w:docPartPr>
      <w:docPartBody>
        <w:p w:rsidR="00000000" w:rsidRDefault="00000000">
          <w:pPr>
            <w:pStyle w:val="019EDCD53D02484E90E51C5E15C0AE6A"/>
          </w:pPr>
          <w:r w:rsidRPr="000E4072">
            <w:rPr>
              <w:rFonts w:hint="eastAsia"/>
              <w:noProof/>
              <w:lang w:val="ko-KR" w:bidi="ko-KR"/>
            </w:rPr>
            <w:t>연도</w:t>
          </w:r>
        </w:p>
      </w:docPartBody>
    </w:docPart>
    <w:docPart>
      <w:docPartPr>
        <w:name w:val="4D6768C31EFC43A7AA05BCB1DF98E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959079-A38D-4A27-8812-6BF2E5BC8D89}"/>
      </w:docPartPr>
      <w:docPartBody>
        <w:p w:rsidR="00000000" w:rsidRDefault="00000000">
          <w:pPr>
            <w:pStyle w:val="4D6768C31EFC43A7AA05BCB1DF98EB4C"/>
          </w:pPr>
          <w:r w:rsidRPr="000E4072">
            <w:rPr>
              <w:rFonts w:hint="eastAsia"/>
              <w:noProof/>
              <w:lang w:val="ko-KR" w:bidi="ko-KR"/>
            </w:rPr>
            <w:t>학위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이름</w:t>
          </w:r>
        </w:p>
      </w:docPartBody>
    </w:docPart>
    <w:docPart>
      <w:docPartPr>
        <w:name w:val="2F5891A60EFE488CB9C19674F6B28D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A43C6-BDA0-47A8-B4BF-B9515C33E5A8}"/>
      </w:docPartPr>
      <w:docPartBody>
        <w:p w:rsidR="00000000" w:rsidRDefault="00000000">
          <w:pPr>
            <w:pStyle w:val="2F5891A60EFE488CB9C19674F6B28DEA"/>
          </w:pPr>
          <w:r w:rsidRPr="000E4072">
            <w:rPr>
              <w:rStyle w:val="a4"/>
              <w:rFonts w:hint="eastAsia"/>
              <w:noProof/>
              <w:lang w:val="ko-KR" w:bidi="ko-KR"/>
            </w:rPr>
            <w:t>학교</w:t>
          </w:r>
        </w:p>
      </w:docPartBody>
    </w:docPart>
    <w:docPart>
      <w:docPartPr>
        <w:name w:val="5F98E12F11F34B2DA679B02D1AA363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053FCB-9804-49FD-BE87-8D5B73FD1390}"/>
      </w:docPartPr>
      <w:docPartBody>
        <w:p w:rsidR="00000000" w:rsidRDefault="00000000">
          <w:pPr>
            <w:pStyle w:val="5F98E12F11F34B2DA679B02D1AA363A0"/>
          </w:pPr>
          <w:r w:rsidRPr="000E4072">
            <w:rPr>
              <w:rFonts w:hint="eastAsia"/>
              <w:noProof/>
              <w:lang w:val="ko-KR" w:bidi="ko-KR"/>
            </w:rPr>
            <w:t>여기에서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학점</w:t>
          </w:r>
          <w:r w:rsidRPr="000E4072">
            <w:rPr>
              <w:rFonts w:hint="eastAsia"/>
              <w:noProof/>
              <w:lang w:val="ko-KR" w:bidi="ko-KR"/>
            </w:rPr>
            <w:t xml:space="preserve">, </w:t>
          </w:r>
          <w:r w:rsidRPr="000E4072">
            <w:rPr>
              <w:rFonts w:hint="eastAsia"/>
              <w:noProof/>
              <w:lang w:val="ko-KR" w:bidi="ko-KR"/>
            </w:rPr>
            <w:t>수상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내역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등을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마음껏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뽐내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보세요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이수한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과목도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간략하게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기술하세요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2106627DF48C43D180D74E8ADA7F14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028465-E82C-4439-A0EE-525C86947130}"/>
      </w:docPartPr>
      <w:docPartBody>
        <w:p w:rsidR="00000000" w:rsidRDefault="00000000">
          <w:pPr>
            <w:pStyle w:val="2106627DF48C43D180D74E8ADA7F14CC"/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450284D29DCC46E5B97152F13724B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7E89BC-5C2D-4336-97E0-585EFF2A8E15}"/>
      </w:docPartPr>
      <w:docPartBody>
        <w:p w:rsidR="00000000" w:rsidRDefault="00000000">
          <w:pPr>
            <w:pStyle w:val="450284D29DCC46E5B97152F13724B7FB"/>
          </w:pPr>
          <w:r w:rsidRPr="000E4072">
            <w:rPr>
              <w:rFonts w:hint="eastAsia"/>
              <w:noProof/>
              <w:lang w:val="ko-KR" w:bidi="ko-KR"/>
            </w:rPr>
            <w:t>지원하는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역할과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관련된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강점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나열</w:t>
          </w:r>
        </w:p>
      </w:docPartBody>
    </w:docPart>
    <w:docPart>
      <w:docPartPr>
        <w:name w:val="57E7B99BEE284F248E63380C74B8FBE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0C3FE0-8067-4F88-8C33-4009329D25D4}"/>
      </w:docPartPr>
      <w:docPartBody>
        <w:p w:rsidR="00000000" w:rsidRDefault="00000000">
          <w:pPr>
            <w:pStyle w:val="57E7B99BEE284F248E63380C74B8FBE7"/>
          </w:pPr>
          <w:r w:rsidRPr="000E4072">
            <w:rPr>
              <w:rFonts w:hint="eastAsia"/>
              <w:noProof/>
              <w:lang w:val="ko-KR" w:bidi="ko-KR"/>
            </w:rPr>
            <w:t>강점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입력</w:t>
          </w:r>
        </w:p>
      </w:docPartBody>
    </w:docPart>
    <w:docPart>
      <w:docPartPr>
        <w:name w:val="37F1A67383F843E69BB0498FC13052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21A321-1581-4200-9620-9650A06DB3A7}"/>
      </w:docPartPr>
      <w:docPartBody>
        <w:p w:rsidR="00000000" w:rsidRDefault="00000000">
          <w:pPr>
            <w:pStyle w:val="37F1A67383F843E69BB0498FC1305207"/>
          </w:pPr>
          <w:r w:rsidRPr="000E4072">
            <w:rPr>
              <w:rFonts w:hint="eastAsia"/>
              <w:noProof/>
              <w:lang w:val="ko-KR" w:bidi="ko-KR"/>
            </w:rPr>
            <w:t>강점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입력</w:t>
          </w:r>
        </w:p>
      </w:docPartBody>
    </w:docPart>
    <w:docPart>
      <w:docPartPr>
        <w:name w:val="94D7D984AAE443AE848845FC1C4AD3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DA6E2-B385-4D06-BE99-C169D293DDF8}"/>
      </w:docPartPr>
      <w:docPartBody>
        <w:p w:rsidR="00000000" w:rsidRDefault="00000000">
          <w:pPr>
            <w:pStyle w:val="94D7D984AAE443AE848845FC1C4AD3F0"/>
          </w:pPr>
          <w:r w:rsidRPr="000E4072">
            <w:rPr>
              <w:rFonts w:hint="eastAsia"/>
              <w:noProof/>
              <w:lang w:val="ko-KR" w:bidi="ko-KR"/>
            </w:rPr>
            <w:t>강점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입력</w:t>
          </w:r>
        </w:p>
      </w:docPartBody>
    </w:docPart>
    <w:docPart>
      <w:docPartPr>
        <w:name w:val="F0C5D5A5E5684D31807ADB7EB7B5DA9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BEE6B8-D79D-4C60-846A-0D32ECFE5835}"/>
      </w:docPartPr>
      <w:docPartBody>
        <w:p w:rsidR="00000000" w:rsidRDefault="00000000">
          <w:pPr>
            <w:pStyle w:val="F0C5D5A5E5684D31807ADB7EB7B5DA97"/>
          </w:pPr>
          <w:r w:rsidRPr="000E4072">
            <w:rPr>
              <w:rFonts w:hint="eastAsia"/>
              <w:noProof/>
              <w:lang w:val="ko-KR" w:bidi="ko-KR"/>
            </w:rPr>
            <w:t>강점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입력</w:t>
          </w:r>
        </w:p>
      </w:docPartBody>
    </w:docPart>
    <w:docPart>
      <w:docPartPr>
        <w:name w:val="B63C9614F97648A0A00F7C1B1EB1E6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DD6C2B-FF5B-455A-918B-6B283D215176}"/>
      </w:docPartPr>
      <w:docPartBody>
        <w:p w:rsidR="00000000" w:rsidRDefault="00000000">
          <w:pPr>
            <w:pStyle w:val="B63C9614F97648A0A00F7C1B1EB1E682"/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docPartBody>
    </w:docPart>
    <w:docPart>
      <w:docPartPr>
        <w:name w:val="EC066C655C4A44A990A05980651518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1579FD-925B-4E62-B633-50127877C453}"/>
      </w:docPartPr>
      <w:docPartBody>
        <w:p w:rsidR="00000000" w:rsidRDefault="00000000">
          <w:pPr>
            <w:pStyle w:val="EC066C655C4A44A990A059806515184E"/>
          </w:pPr>
          <w:r w:rsidRPr="000E4072">
            <w:rPr>
              <w:rFonts w:hint="eastAsia"/>
              <w:noProof/>
              <w:lang w:val="ko-KR" w:bidi="ko-KR"/>
            </w:rPr>
            <w:t>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섹션에서는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해당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분야에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대한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열정</w:t>
          </w:r>
          <w:r w:rsidRPr="000E4072">
            <w:rPr>
              <w:rFonts w:hint="eastAsia"/>
              <w:noProof/>
              <w:lang w:val="ko-KR" w:bidi="ko-KR"/>
            </w:rPr>
            <w:t xml:space="preserve">, </w:t>
          </w:r>
          <w:r w:rsidRPr="000E4072">
            <w:rPr>
              <w:rFonts w:hint="eastAsia"/>
              <w:noProof/>
              <w:lang w:val="ko-KR" w:bidi="ko-KR"/>
            </w:rPr>
            <w:t>활동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및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기여하고자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하는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바를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강조하세요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여기에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리더십과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자원봉사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경험을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포함하는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것이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좋습니다</w:t>
          </w:r>
          <w:r w:rsidRPr="000E4072">
            <w:rPr>
              <w:rFonts w:hint="eastAsia"/>
              <w:noProof/>
              <w:lang w:val="ko-KR" w:bidi="ko-KR"/>
            </w:rPr>
            <w:t xml:space="preserve">. </w:t>
          </w:r>
          <w:r w:rsidRPr="000E4072">
            <w:rPr>
              <w:rFonts w:hint="eastAsia"/>
              <w:noProof/>
              <w:lang w:val="ko-KR" w:bidi="ko-KR"/>
            </w:rPr>
            <w:t>또는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출판물</w:t>
          </w:r>
          <w:r w:rsidRPr="000E4072">
            <w:rPr>
              <w:rFonts w:hint="eastAsia"/>
              <w:noProof/>
              <w:lang w:val="ko-KR" w:bidi="ko-KR"/>
            </w:rPr>
            <w:t xml:space="preserve">, </w:t>
          </w:r>
          <w:r w:rsidRPr="000E4072">
            <w:rPr>
              <w:rFonts w:hint="eastAsia"/>
              <w:noProof/>
              <w:lang w:val="ko-KR" w:bidi="ko-KR"/>
            </w:rPr>
            <w:t>자격증</w:t>
          </w:r>
          <w:r w:rsidRPr="000E4072">
            <w:rPr>
              <w:rFonts w:hint="eastAsia"/>
              <w:noProof/>
              <w:lang w:val="ko-KR" w:bidi="ko-KR"/>
            </w:rPr>
            <w:t xml:space="preserve">, </w:t>
          </w:r>
          <w:r w:rsidRPr="000E4072">
            <w:rPr>
              <w:rFonts w:hint="eastAsia"/>
              <w:noProof/>
              <w:lang w:val="ko-KR" w:bidi="ko-KR"/>
            </w:rPr>
            <w:t>언어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능력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등과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같은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중요한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추가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사항을</w:t>
          </w:r>
          <w:r w:rsidRPr="000E4072">
            <w:rPr>
              <w:rFonts w:hint="eastAsia"/>
              <w:noProof/>
              <w:lang w:val="ko-KR" w:bidi="ko-KR"/>
            </w:rPr>
            <w:t xml:space="preserve"> </w:t>
          </w:r>
          <w:r w:rsidRPr="000E4072">
            <w:rPr>
              <w:rFonts w:hint="eastAsia"/>
              <w:noProof/>
              <w:lang w:val="ko-KR" w:bidi="ko-KR"/>
            </w:rPr>
            <w:t>기술합니다</w:t>
          </w:r>
          <w:r w:rsidRPr="000E4072">
            <w:rPr>
              <w:rFonts w:hint="eastAsia"/>
              <w:noProof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1"/>
    <w:rsid w:val="00855681"/>
    <w:rsid w:val="00A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A8708E1148C0800E90C5D8872508">
    <w:name w:val="2C7AA8708E1148C0800E90C5D8872508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1FE0244C4C504EDB906190DC4A5FE597">
    <w:name w:val="1FE0244C4C504EDB906190DC4A5FE597"/>
    <w:pPr>
      <w:widowControl w:val="0"/>
      <w:wordWrap w:val="0"/>
      <w:autoSpaceDE w:val="0"/>
      <w:autoSpaceDN w:val="0"/>
    </w:pPr>
  </w:style>
  <w:style w:type="paragraph" w:customStyle="1" w:styleId="9573EDDCB4D84559A04DAC2948D7F42F">
    <w:name w:val="9573EDDCB4D84559A04DAC2948D7F42F"/>
    <w:pPr>
      <w:widowControl w:val="0"/>
      <w:wordWrap w:val="0"/>
      <w:autoSpaceDE w:val="0"/>
      <w:autoSpaceDN w:val="0"/>
    </w:pPr>
  </w:style>
  <w:style w:type="paragraph" w:customStyle="1" w:styleId="708787069C1349AFABDC37FA443AD4BA">
    <w:name w:val="708787069C1349AFABDC37FA443AD4BA"/>
    <w:pPr>
      <w:widowControl w:val="0"/>
      <w:wordWrap w:val="0"/>
      <w:autoSpaceDE w:val="0"/>
      <w:autoSpaceDN w:val="0"/>
    </w:pPr>
  </w:style>
  <w:style w:type="paragraph" w:customStyle="1" w:styleId="BE82DC589EE04CA485B8103C52515839">
    <w:name w:val="BE82DC589EE04CA485B8103C52515839"/>
    <w:pPr>
      <w:widowControl w:val="0"/>
      <w:wordWrap w:val="0"/>
      <w:autoSpaceDE w:val="0"/>
      <w:autoSpaceDN w:val="0"/>
    </w:pPr>
  </w:style>
  <w:style w:type="paragraph" w:customStyle="1" w:styleId="F45E332DA3A54AD3B5C8F11D77F12226">
    <w:name w:val="F45E332DA3A54AD3B5C8F11D77F12226"/>
    <w:pPr>
      <w:widowControl w:val="0"/>
      <w:wordWrap w:val="0"/>
      <w:autoSpaceDE w:val="0"/>
      <w:autoSpaceDN w:val="0"/>
    </w:pPr>
  </w:style>
  <w:style w:type="paragraph" w:customStyle="1" w:styleId="10C955657E884AD09499BA7D5D68DAEE">
    <w:name w:val="10C955657E884AD09499BA7D5D68DAEE"/>
    <w:pPr>
      <w:widowControl w:val="0"/>
      <w:wordWrap w:val="0"/>
      <w:autoSpaceDE w:val="0"/>
      <w:autoSpaceDN w:val="0"/>
    </w:pPr>
  </w:style>
  <w:style w:type="paragraph" w:customStyle="1" w:styleId="E7F731F1913A444C8244934275215107">
    <w:name w:val="E7F731F1913A444C8244934275215107"/>
    <w:pPr>
      <w:widowControl w:val="0"/>
      <w:wordWrap w:val="0"/>
      <w:autoSpaceDE w:val="0"/>
      <w:autoSpaceDN w:val="0"/>
    </w:pPr>
  </w:style>
  <w:style w:type="paragraph" w:customStyle="1" w:styleId="CF1FADA432A64E9BB977C0D602FA5C1E">
    <w:name w:val="CF1FADA432A64E9BB977C0D602FA5C1E"/>
    <w:pPr>
      <w:widowControl w:val="0"/>
      <w:wordWrap w:val="0"/>
      <w:autoSpaceDE w:val="0"/>
      <w:autoSpaceDN w:val="0"/>
    </w:pPr>
  </w:style>
  <w:style w:type="paragraph" w:customStyle="1" w:styleId="300A0522F2AE41ADBF6908D1578210CA">
    <w:name w:val="300A0522F2AE41ADBF6908D1578210CA"/>
    <w:pPr>
      <w:widowControl w:val="0"/>
      <w:wordWrap w:val="0"/>
      <w:autoSpaceDE w:val="0"/>
      <w:autoSpaceDN w:val="0"/>
    </w:pPr>
  </w:style>
  <w:style w:type="paragraph" w:customStyle="1" w:styleId="9315615E31DF431CA7741ACF48005727">
    <w:name w:val="9315615E31DF431CA7741ACF48005727"/>
    <w:pPr>
      <w:widowControl w:val="0"/>
      <w:wordWrap w:val="0"/>
      <w:autoSpaceDE w:val="0"/>
      <w:autoSpaceDN w:val="0"/>
    </w:pPr>
  </w:style>
  <w:style w:type="paragraph" w:customStyle="1" w:styleId="59DE5397136C418AAAF269D793C66FBC">
    <w:name w:val="59DE5397136C418AAAF269D793C66FBC"/>
    <w:pPr>
      <w:widowControl w:val="0"/>
      <w:wordWrap w:val="0"/>
      <w:autoSpaceDE w:val="0"/>
      <w:autoSpaceDN w:val="0"/>
    </w:pPr>
  </w:style>
  <w:style w:type="paragraph" w:customStyle="1" w:styleId="4684561B397C42BF88A1966F4F0F423E">
    <w:name w:val="4684561B397C42BF88A1966F4F0F423E"/>
    <w:pPr>
      <w:widowControl w:val="0"/>
      <w:wordWrap w:val="0"/>
      <w:autoSpaceDE w:val="0"/>
      <w:autoSpaceDN w:val="0"/>
    </w:pPr>
  </w:style>
  <w:style w:type="paragraph" w:customStyle="1" w:styleId="967B22B8EB9C493EA96ED3E85F3F7F96">
    <w:name w:val="967B22B8EB9C493EA96ED3E85F3F7F96"/>
    <w:pPr>
      <w:widowControl w:val="0"/>
      <w:wordWrap w:val="0"/>
      <w:autoSpaceDE w:val="0"/>
      <w:autoSpaceDN w:val="0"/>
    </w:pPr>
  </w:style>
  <w:style w:type="paragraph" w:customStyle="1" w:styleId="63380718BF254DA0A4FCC9E943F8AD87">
    <w:name w:val="63380718BF254DA0A4FCC9E943F8AD87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2FB66E2A4A7F4ACEB5F110BEDCDF7327">
    <w:name w:val="2FB66E2A4A7F4ACEB5F110BEDCDF7327"/>
    <w:pPr>
      <w:widowControl w:val="0"/>
      <w:wordWrap w:val="0"/>
      <w:autoSpaceDE w:val="0"/>
      <w:autoSpaceDN w:val="0"/>
    </w:pPr>
  </w:style>
  <w:style w:type="paragraph" w:customStyle="1" w:styleId="44F598EA8DBC408AA8A5DB7F91A88808">
    <w:name w:val="44F598EA8DBC408AA8A5DB7F91A88808"/>
    <w:pPr>
      <w:widowControl w:val="0"/>
      <w:wordWrap w:val="0"/>
      <w:autoSpaceDE w:val="0"/>
      <w:autoSpaceDN w:val="0"/>
    </w:pPr>
  </w:style>
  <w:style w:type="paragraph" w:customStyle="1" w:styleId="D37B6E0254FB4F6F8C8F4AAA8C6C5224">
    <w:name w:val="D37B6E0254FB4F6F8C8F4AAA8C6C5224"/>
    <w:pPr>
      <w:widowControl w:val="0"/>
      <w:wordWrap w:val="0"/>
      <w:autoSpaceDE w:val="0"/>
      <w:autoSpaceDN w:val="0"/>
    </w:pPr>
  </w:style>
  <w:style w:type="paragraph" w:customStyle="1" w:styleId="35F0C3F623E84CFF815EA0ADB7367E0A">
    <w:name w:val="35F0C3F623E84CFF815EA0ADB7367E0A"/>
    <w:pPr>
      <w:widowControl w:val="0"/>
      <w:wordWrap w:val="0"/>
      <w:autoSpaceDE w:val="0"/>
      <w:autoSpaceDN w:val="0"/>
    </w:pPr>
  </w:style>
  <w:style w:type="paragraph" w:customStyle="1" w:styleId="144DBEEF51D4423E865944179980A696">
    <w:name w:val="144DBEEF51D4423E865944179980A696"/>
    <w:pPr>
      <w:widowControl w:val="0"/>
      <w:wordWrap w:val="0"/>
      <w:autoSpaceDE w:val="0"/>
      <w:autoSpaceDN w:val="0"/>
    </w:pPr>
  </w:style>
  <w:style w:type="paragraph" w:customStyle="1" w:styleId="33DA28F62EE4454B883A81D70D05DF52">
    <w:name w:val="33DA28F62EE4454B883A81D70D05DF52"/>
    <w:pPr>
      <w:widowControl w:val="0"/>
      <w:wordWrap w:val="0"/>
      <w:autoSpaceDE w:val="0"/>
      <w:autoSpaceDN w:val="0"/>
    </w:pPr>
  </w:style>
  <w:style w:type="paragraph" w:customStyle="1" w:styleId="4AFF0CD0916443379C9AC20BE9C40EC7">
    <w:name w:val="4AFF0CD0916443379C9AC20BE9C40EC7"/>
    <w:pPr>
      <w:widowControl w:val="0"/>
      <w:wordWrap w:val="0"/>
      <w:autoSpaceDE w:val="0"/>
      <w:autoSpaceDN w:val="0"/>
    </w:pPr>
  </w:style>
  <w:style w:type="paragraph" w:customStyle="1" w:styleId="9FD5FDCF91FA48CA99051AA53BBAE1F2">
    <w:name w:val="9FD5FDCF91FA48CA99051AA53BBAE1F2"/>
    <w:pPr>
      <w:widowControl w:val="0"/>
      <w:wordWrap w:val="0"/>
      <w:autoSpaceDE w:val="0"/>
      <w:autoSpaceDN w:val="0"/>
    </w:pPr>
  </w:style>
  <w:style w:type="paragraph" w:customStyle="1" w:styleId="BFFAE98152B94FD4B6FF28C699D68B54">
    <w:name w:val="BFFAE98152B94FD4B6FF28C699D68B54"/>
    <w:pPr>
      <w:widowControl w:val="0"/>
      <w:wordWrap w:val="0"/>
      <w:autoSpaceDE w:val="0"/>
      <w:autoSpaceDN w:val="0"/>
    </w:pPr>
  </w:style>
  <w:style w:type="paragraph" w:customStyle="1" w:styleId="A36F8F5CF93E4890984514ED5E5DE764">
    <w:name w:val="A36F8F5CF93E4890984514ED5E5DE764"/>
    <w:pPr>
      <w:widowControl w:val="0"/>
      <w:wordWrap w:val="0"/>
      <w:autoSpaceDE w:val="0"/>
      <w:autoSpaceDN w:val="0"/>
    </w:pPr>
  </w:style>
  <w:style w:type="paragraph" w:customStyle="1" w:styleId="9F5C1666235F47CF84868CDB15E28E70">
    <w:name w:val="9F5C1666235F47CF84868CDB15E28E70"/>
    <w:pPr>
      <w:widowControl w:val="0"/>
      <w:wordWrap w:val="0"/>
      <w:autoSpaceDE w:val="0"/>
      <w:autoSpaceDN w:val="0"/>
    </w:pPr>
  </w:style>
  <w:style w:type="paragraph" w:customStyle="1" w:styleId="61FA928BBEB64F41A7C82EFA94159752">
    <w:name w:val="61FA928BBEB64F41A7C82EFA94159752"/>
    <w:pPr>
      <w:widowControl w:val="0"/>
      <w:wordWrap w:val="0"/>
      <w:autoSpaceDE w:val="0"/>
      <w:autoSpaceDN w:val="0"/>
    </w:pPr>
  </w:style>
  <w:style w:type="paragraph" w:customStyle="1" w:styleId="C3417B821B57402594BFAD45B1A6D159">
    <w:name w:val="C3417B821B57402594BFAD45B1A6D159"/>
    <w:pPr>
      <w:widowControl w:val="0"/>
      <w:wordWrap w:val="0"/>
      <w:autoSpaceDE w:val="0"/>
      <w:autoSpaceDN w:val="0"/>
    </w:pPr>
  </w:style>
  <w:style w:type="paragraph" w:customStyle="1" w:styleId="830EFFD253E842AF91EA922B4D8FE92E">
    <w:name w:val="830EFFD253E842AF91EA922B4D8FE92E"/>
    <w:pPr>
      <w:widowControl w:val="0"/>
      <w:wordWrap w:val="0"/>
      <w:autoSpaceDE w:val="0"/>
      <w:autoSpaceDN w:val="0"/>
    </w:pPr>
  </w:style>
  <w:style w:type="paragraph" w:customStyle="1" w:styleId="019EDCD53D02484E90E51C5E15C0AE6A">
    <w:name w:val="019EDCD53D02484E90E51C5E15C0AE6A"/>
    <w:pPr>
      <w:widowControl w:val="0"/>
      <w:wordWrap w:val="0"/>
      <w:autoSpaceDE w:val="0"/>
      <w:autoSpaceDN w:val="0"/>
    </w:pPr>
  </w:style>
  <w:style w:type="paragraph" w:customStyle="1" w:styleId="4D6768C31EFC43A7AA05BCB1DF98EB4C">
    <w:name w:val="4D6768C31EFC43A7AA05BCB1DF98EB4C"/>
    <w:pPr>
      <w:widowControl w:val="0"/>
      <w:wordWrap w:val="0"/>
      <w:autoSpaceDE w:val="0"/>
      <w:autoSpaceDN w:val="0"/>
    </w:pPr>
  </w:style>
  <w:style w:type="paragraph" w:customStyle="1" w:styleId="2F5891A60EFE488CB9C19674F6B28DEA">
    <w:name w:val="2F5891A60EFE488CB9C19674F6B28DEA"/>
    <w:pPr>
      <w:widowControl w:val="0"/>
      <w:wordWrap w:val="0"/>
      <w:autoSpaceDE w:val="0"/>
      <w:autoSpaceDN w:val="0"/>
    </w:pPr>
  </w:style>
  <w:style w:type="paragraph" w:customStyle="1" w:styleId="5F98E12F11F34B2DA679B02D1AA363A0">
    <w:name w:val="5F98E12F11F34B2DA679B02D1AA363A0"/>
    <w:pPr>
      <w:widowControl w:val="0"/>
      <w:wordWrap w:val="0"/>
      <w:autoSpaceDE w:val="0"/>
      <w:autoSpaceDN w:val="0"/>
    </w:pPr>
  </w:style>
  <w:style w:type="paragraph" w:customStyle="1" w:styleId="2106627DF48C43D180D74E8ADA7F14CC">
    <w:name w:val="2106627DF48C43D180D74E8ADA7F14CC"/>
    <w:pPr>
      <w:widowControl w:val="0"/>
      <w:wordWrap w:val="0"/>
      <w:autoSpaceDE w:val="0"/>
      <w:autoSpaceDN w:val="0"/>
    </w:pPr>
  </w:style>
  <w:style w:type="paragraph" w:customStyle="1" w:styleId="450284D29DCC46E5B97152F13724B7FB">
    <w:name w:val="450284D29DCC46E5B97152F13724B7FB"/>
    <w:pPr>
      <w:widowControl w:val="0"/>
      <w:wordWrap w:val="0"/>
      <w:autoSpaceDE w:val="0"/>
      <w:autoSpaceDN w:val="0"/>
    </w:pPr>
  </w:style>
  <w:style w:type="paragraph" w:customStyle="1" w:styleId="57E7B99BEE284F248E63380C74B8FBE7">
    <w:name w:val="57E7B99BEE284F248E63380C74B8FBE7"/>
    <w:pPr>
      <w:widowControl w:val="0"/>
      <w:wordWrap w:val="0"/>
      <w:autoSpaceDE w:val="0"/>
      <w:autoSpaceDN w:val="0"/>
    </w:pPr>
  </w:style>
  <w:style w:type="paragraph" w:customStyle="1" w:styleId="37F1A67383F843E69BB0498FC1305207">
    <w:name w:val="37F1A67383F843E69BB0498FC1305207"/>
    <w:pPr>
      <w:widowControl w:val="0"/>
      <w:wordWrap w:val="0"/>
      <w:autoSpaceDE w:val="0"/>
      <w:autoSpaceDN w:val="0"/>
    </w:pPr>
  </w:style>
  <w:style w:type="paragraph" w:customStyle="1" w:styleId="94D7D984AAE443AE848845FC1C4AD3F0">
    <w:name w:val="94D7D984AAE443AE848845FC1C4AD3F0"/>
    <w:pPr>
      <w:widowControl w:val="0"/>
      <w:wordWrap w:val="0"/>
      <w:autoSpaceDE w:val="0"/>
      <w:autoSpaceDN w:val="0"/>
    </w:pPr>
  </w:style>
  <w:style w:type="paragraph" w:customStyle="1" w:styleId="F0C5D5A5E5684D31807ADB7EB7B5DA97">
    <w:name w:val="F0C5D5A5E5684D31807ADB7EB7B5DA97"/>
    <w:pPr>
      <w:widowControl w:val="0"/>
      <w:wordWrap w:val="0"/>
      <w:autoSpaceDE w:val="0"/>
      <w:autoSpaceDN w:val="0"/>
    </w:pPr>
  </w:style>
  <w:style w:type="paragraph" w:customStyle="1" w:styleId="B63C9614F97648A0A00F7C1B1EB1E682">
    <w:name w:val="B63C9614F97648A0A00F7C1B1EB1E682"/>
    <w:pPr>
      <w:widowControl w:val="0"/>
      <w:wordWrap w:val="0"/>
      <w:autoSpaceDE w:val="0"/>
      <w:autoSpaceDN w:val="0"/>
    </w:pPr>
  </w:style>
  <w:style w:type="paragraph" w:customStyle="1" w:styleId="EC066C655C4A44A990A059806515184E">
    <w:name w:val="EC066C655C4A44A990A059806515184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{51C1A7A7-02E6-437E-8039-1D6261253534}tf16402488_win32.dotx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spring trap2</cp:lastModifiedBy>
  <cp:revision>2</cp:revision>
  <dcterms:created xsi:type="dcterms:W3CDTF">2024-07-09T02:56:00Z</dcterms:created>
  <dcterms:modified xsi:type="dcterms:W3CDTF">2024-07-09T02:59:00Z</dcterms:modified>
  <cp:category/>
</cp:coreProperties>
</file>